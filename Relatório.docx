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690" w:rsidRDefault="00C90B9C">
      <w:pPr>
        <w:pStyle w:val="Ttulo1"/>
      </w:pPr>
      <w:r>
        <w:t>Relatório</w:t>
      </w:r>
    </w:p>
    <w:p w:rsidR="00C90B9C" w:rsidRDefault="00C90B9C" w:rsidP="00DB0963">
      <w:pPr>
        <w:pStyle w:val="Listacommarcas"/>
      </w:pPr>
      <w:r w:rsidRPr="00C90B9C">
        <w:rPr>
          <w:lang w:eastAsia="zh-CN" w:bidi="ar-SA"/>
        </w:rPr>
        <w:t>Os requisitos que levaram ao desenvolvimento do vocabulário. Para os requisitos que considerar ambíguos, deve justificar a abordagem seguida</w:t>
      </w:r>
    </w:p>
    <w:p w:rsidR="00C90B9C" w:rsidRPr="00C90B9C" w:rsidRDefault="00C90B9C" w:rsidP="00C90B9C">
      <w:pPr>
        <w:pStyle w:val="Listacommarcas"/>
        <w:rPr>
          <w:lang w:eastAsia="zh-CN" w:bidi="ar-SA"/>
        </w:rPr>
      </w:pPr>
      <w:r w:rsidRPr="00C90B9C">
        <w:rPr>
          <w:lang w:eastAsia="zh-CN" w:bidi="ar-SA"/>
        </w:rPr>
        <w:t xml:space="preserve">Identificar as propriedades do </w:t>
      </w:r>
      <w:proofErr w:type="spellStart"/>
      <w:r w:rsidRPr="00C90B9C">
        <w:rPr>
          <w:lang w:eastAsia="zh-CN" w:bidi="ar-SA"/>
        </w:rPr>
        <w:t>schema</w:t>
      </w:r>
      <w:proofErr w:type="spellEnd"/>
      <w:r w:rsidRPr="00C90B9C">
        <w:rPr>
          <w:lang w:eastAsia="zh-CN" w:bidi="ar-SA"/>
        </w:rPr>
        <w:t xml:space="preserve"> e respetivos </w:t>
      </w:r>
      <w:proofErr w:type="spellStart"/>
      <w:r w:rsidRPr="00C90B9C">
        <w:rPr>
          <w:lang w:eastAsia="zh-CN" w:bidi="ar-SA"/>
        </w:rPr>
        <w:t>namespaces</w:t>
      </w:r>
      <w:proofErr w:type="spellEnd"/>
      <w:r w:rsidRPr="00C90B9C">
        <w:rPr>
          <w:lang w:eastAsia="zh-CN" w:bidi="ar-SA"/>
        </w:rPr>
        <w:t>, assim como os tipos e elementos desenvolvidos.</w:t>
      </w:r>
    </w:p>
    <w:p w:rsidR="00C90B9C" w:rsidRPr="00C90B9C" w:rsidRDefault="00C90B9C" w:rsidP="00C90B9C">
      <w:pPr>
        <w:pStyle w:val="Listacommarcas"/>
        <w:rPr>
          <w:lang w:eastAsia="zh-CN" w:bidi="ar-SA"/>
        </w:rPr>
      </w:pPr>
      <w:r w:rsidRPr="00C90B9C">
        <w:rPr>
          <w:lang w:eastAsia="zh-CN" w:bidi="ar-SA"/>
        </w:rPr>
        <w:t>Justificação da abordagem seguida e uma apreciação crítica do trabalho desenvolvido. O relatório representa uma componente crítica (50%) desta componente.</w:t>
      </w:r>
    </w:p>
    <w:p w:rsidR="00C90B9C" w:rsidRDefault="00C90B9C" w:rsidP="00C90B9C">
      <w:pPr>
        <w:pStyle w:val="Listacommarcas"/>
        <w:numPr>
          <w:ilvl w:val="0"/>
          <w:numId w:val="0"/>
        </w:numPr>
      </w:pPr>
    </w:p>
    <w:p w:rsidR="00C90B9C" w:rsidRDefault="00C90B9C" w:rsidP="00C90B9C">
      <w:pPr>
        <w:pStyle w:val="Ttulo2"/>
      </w:pPr>
      <w:r>
        <w:t>Afonso Sa</w:t>
      </w:r>
      <w:bookmarkStart w:id="0" w:name="_GoBack"/>
      <w:bookmarkEnd w:id="0"/>
      <w:r>
        <w:t>ntos 8150025 - LSIRC</w:t>
      </w:r>
    </w:p>
    <w:p w:rsidR="00C90B9C" w:rsidRDefault="00C90B9C">
      <w:pPr>
        <w:pStyle w:val="Ttulo2"/>
      </w:pPr>
      <w:r>
        <w:t>Nuno Josefino 8150189 - LEI</w:t>
      </w:r>
    </w:p>
    <w:p w:rsidR="00EA4690" w:rsidRDefault="00C90B9C">
      <w:pPr>
        <w:pStyle w:val="Ttulo2"/>
      </w:pPr>
      <w:r>
        <w:t>Hugo Silva 8130142 - LEI</w:t>
      </w:r>
    </w:p>
    <w:sectPr w:rsidR="00EA469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C3C" w:rsidRDefault="00E77C3C">
      <w:r>
        <w:separator/>
      </w:r>
    </w:p>
    <w:p w:rsidR="00E77C3C" w:rsidRDefault="00E77C3C"/>
  </w:endnote>
  <w:endnote w:type="continuationSeparator" w:id="0">
    <w:p w:rsidR="00E77C3C" w:rsidRDefault="00E77C3C">
      <w:r>
        <w:continuationSeparator/>
      </w:r>
    </w:p>
    <w:p w:rsidR="00E77C3C" w:rsidRDefault="00E77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4690" w:rsidRDefault="00DC6919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C3C" w:rsidRDefault="00E77C3C">
      <w:r>
        <w:separator/>
      </w:r>
    </w:p>
    <w:p w:rsidR="00E77C3C" w:rsidRDefault="00E77C3C"/>
  </w:footnote>
  <w:footnote w:type="continuationSeparator" w:id="0">
    <w:p w:rsidR="00E77C3C" w:rsidRDefault="00E77C3C">
      <w:r>
        <w:continuationSeparator/>
      </w:r>
    </w:p>
    <w:p w:rsidR="00E77C3C" w:rsidRDefault="00E77C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mmarc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9C"/>
    <w:rsid w:val="00C90B9C"/>
    <w:rsid w:val="00DC6919"/>
    <w:rsid w:val="00E77C3C"/>
    <w:rsid w:val="00E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55D5F"/>
  <w15:chartTrackingRefBased/>
  <w15:docId w15:val="{28BCDE3F-754C-044B-A7BF-22FB3CD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91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link w:val="TtuloCar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frs/Library/Containers/com.microsoft.Word/Data/Library/Application%20Support/Microsoft/Office/16.0/DTS/pt-PT%7bDCF8AD51-013B-EF48-9562-35851076CED0%7d/%7b0C1576AD-90CE-9343-AEFB-1A442B83594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3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Afonso Iglesias Ferreira Rela Dos Santos</cp:lastModifiedBy>
  <cp:revision>1</cp:revision>
  <dcterms:created xsi:type="dcterms:W3CDTF">2018-11-25T06:31:00Z</dcterms:created>
  <dcterms:modified xsi:type="dcterms:W3CDTF">2018-11-25T06:34:00Z</dcterms:modified>
</cp:coreProperties>
</file>